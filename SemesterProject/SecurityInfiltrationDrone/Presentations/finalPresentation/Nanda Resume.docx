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869" w:rsidRDefault="00BA0151">
      <w:pPr>
        <w:pStyle w:val="Heading1"/>
      </w:pPr>
      <w:r>
        <w:t>Education</w:t>
      </w:r>
    </w:p>
    <w:p w:rsidR="00DA2869" w:rsidRDefault="00086445">
      <w:pPr>
        <w:pStyle w:val="DegreeDetails"/>
      </w:pPr>
      <w:r>
        <w:t xml:space="preserve">NYU Polytechnic School of Engineering </w:t>
      </w:r>
      <w:r>
        <w:tab/>
      </w:r>
      <w:r>
        <w:tab/>
      </w:r>
      <w:r>
        <w:tab/>
      </w:r>
      <w:r>
        <w:tab/>
      </w:r>
      <w:r>
        <w:tab/>
      </w:r>
      <w:r>
        <w:tab/>
      </w:r>
      <w:r w:rsidR="001754ED">
        <w:t xml:space="preserve">       </w:t>
      </w:r>
      <w:r>
        <w:t>2014-</w:t>
      </w:r>
      <w:r w:rsidR="001754ED">
        <w:t>2018</w:t>
      </w:r>
    </w:p>
    <w:tbl>
      <w:tblPr>
        <w:tblStyle w:val="CVDetails"/>
        <w:tblpPr w:leftFromText="180" w:rightFromText="180" w:vertAnchor="text" w:horzAnchor="page" w:tblpX="1441" w:tblpY="592"/>
        <w:tblW w:w="5000" w:type="pct"/>
        <w:tblLook w:val="04A0" w:firstRow="1" w:lastRow="0" w:firstColumn="1" w:lastColumn="0" w:noHBand="0" w:noVBand="1"/>
      </w:tblPr>
      <w:tblGrid>
        <w:gridCol w:w="6391"/>
        <w:gridCol w:w="359"/>
        <w:gridCol w:w="2610"/>
      </w:tblGrid>
      <w:tr w:rsidR="001754ED" w:rsidTr="001754ED">
        <w:sdt>
          <w:sdtPr>
            <w:id w:val="17159562"/>
            <w:placeholder>
              <w:docPart w:val="3DFC2118BD18F2429F1A6FB9B1BC176E"/>
            </w:placeholder>
          </w:sdtPr>
          <w:sdtContent>
            <w:tc>
              <w:tcPr>
                <w:tcW w:w="3414" w:type="pct"/>
              </w:tcPr>
              <w:p w:rsidR="008F333F" w:rsidRDefault="001754ED" w:rsidP="001754ED">
                <w:pPr>
                  <w:pStyle w:val="ListBullet"/>
                </w:pPr>
                <w:r>
                  <w:t>Habitat for Humanity Yangon Designer and Resources Coordinator</w:t>
                </w:r>
              </w:p>
              <w:p w:rsidR="001754ED" w:rsidRDefault="008F333F" w:rsidP="008F333F">
                <w:pPr>
                  <w:pStyle w:val="ListBullet"/>
                  <w:numPr>
                    <w:ilvl w:val="0"/>
                    <w:numId w:val="0"/>
                  </w:numPr>
                  <w:ind w:left="187"/>
                </w:pPr>
                <w:r>
                  <w:t xml:space="preserve">Designed structures and was in charge of allotting who would work where and when as well </w:t>
                </w:r>
              </w:p>
            </w:tc>
          </w:sdtContent>
        </w:sdt>
        <w:tc>
          <w:tcPr>
            <w:tcW w:w="192" w:type="pct"/>
          </w:tcPr>
          <w:p w:rsidR="001754ED" w:rsidRDefault="001754ED" w:rsidP="001754ED"/>
        </w:tc>
        <w:tc>
          <w:tcPr>
            <w:tcW w:w="1394" w:type="pct"/>
          </w:tcPr>
          <w:p w:rsidR="001754ED" w:rsidRDefault="001754ED" w:rsidP="001754ED">
            <w:pPr>
              <w:pStyle w:val="Date"/>
              <w:tabs>
                <w:tab w:val="left" w:pos="1800"/>
              </w:tabs>
              <w:jc w:val="left"/>
            </w:pPr>
            <w:r>
              <w:t xml:space="preserve">                              2011-2013</w:t>
            </w:r>
          </w:p>
        </w:tc>
      </w:tr>
      <w:tr w:rsidR="001754ED" w:rsidTr="001754ED">
        <w:sdt>
          <w:sdtPr>
            <w:id w:val="17159760"/>
            <w:placeholder>
              <w:docPart w:val="342CB44C64F0A04996A94EA3A10337A1"/>
            </w:placeholder>
          </w:sdtPr>
          <w:sdtContent>
            <w:tc>
              <w:tcPr>
                <w:tcW w:w="3414" w:type="pct"/>
              </w:tcPr>
              <w:p w:rsidR="008F333F" w:rsidRDefault="001754ED" w:rsidP="001754ED">
                <w:pPr>
                  <w:pStyle w:val="ListBullet"/>
                </w:pPr>
                <w:proofErr w:type="spellStart"/>
                <w:r>
                  <w:t>Thuwana</w:t>
                </w:r>
                <w:proofErr w:type="spellEnd"/>
                <w:r>
                  <w:t xml:space="preserve"> Elde</w:t>
                </w:r>
                <w:r w:rsidR="008F333F">
                  <w:t>rly Home for the Terminally Ill</w:t>
                </w:r>
              </w:p>
              <w:p w:rsidR="001754ED" w:rsidRDefault="008F333F" w:rsidP="008F333F">
                <w:pPr>
                  <w:pStyle w:val="ListBullet"/>
                  <w:numPr>
                    <w:ilvl w:val="0"/>
                    <w:numId w:val="0"/>
                  </w:numPr>
                  <w:ind w:left="187"/>
                </w:pPr>
                <w:r>
                  <w:t xml:space="preserve"> Nurse and Doctors Assistant, administered medications, turned patients, drew blood and was responsible for basic care, feeding and cooking.</w:t>
                </w:r>
              </w:p>
            </w:tc>
          </w:sdtContent>
        </w:sdt>
        <w:tc>
          <w:tcPr>
            <w:tcW w:w="192" w:type="pct"/>
          </w:tcPr>
          <w:p w:rsidR="001754ED" w:rsidRDefault="001754ED" w:rsidP="001754ED"/>
        </w:tc>
        <w:tc>
          <w:tcPr>
            <w:tcW w:w="1394" w:type="pct"/>
          </w:tcPr>
          <w:p w:rsidR="001754ED" w:rsidRDefault="001754ED" w:rsidP="001754ED">
            <w:pPr>
              <w:pStyle w:val="Date"/>
            </w:pPr>
            <w:r>
              <w:t>2010-2013</w:t>
            </w:r>
          </w:p>
        </w:tc>
      </w:tr>
      <w:tr w:rsidR="001754ED" w:rsidTr="001754ED">
        <w:sdt>
          <w:sdtPr>
            <w:id w:val="17159572"/>
            <w:placeholder>
              <w:docPart w:val="BD934900928ABE4A8750B289D83B8DFA"/>
            </w:placeholder>
          </w:sdtPr>
          <w:sdtContent>
            <w:tc>
              <w:tcPr>
                <w:tcW w:w="3414" w:type="pct"/>
              </w:tcPr>
              <w:p w:rsidR="008F333F" w:rsidRDefault="001754ED" w:rsidP="001754ED">
                <w:pPr>
                  <w:pStyle w:val="ListBullet"/>
                </w:pPr>
                <w:r>
                  <w:t xml:space="preserve">ISY School Sustainability Factory and Garden Director </w:t>
                </w:r>
              </w:p>
              <w:p w:rsidR="001754ED" w:rsidRDefault="008F333F" w:rsidP="008F333F">
                <w:pPr>
                  <w:pStyle w:val="ListBullet"/>
                  <w:numPr>
                    <w:ilvl w:val="0"/>
                    <w:numId w:val="0"/>
                  </w:numPr>
                  <w:ind w:left="187"/>
                </w:pPr>
                <w:r>
                  <w:t xml:space="preserve">Designed and organized activities to minimize waste by the International School Yangon such as by turning waste into compost, using plastic bottles for hanging gardens and lamps, used oil from the cafeteria for soap and reusing all old paper. Coordinated activities.  </w:t>
                </w:r>
              </w:p>
            </w:tc>
          </w:sdtContent>
        </w:sdt>
        <w:tc>
          <w:tcPr>
            <w:tcW w:w="192" w:type="pct"/>
          </w:tcPr>
          <w:p w:rsidR="001754ED" w:rsidRDefault="001754ED" w:rsidP="001754ED"/>
        </w:tc>
        <w:tc>
          <w:tcPr>
            <w:tcW w:w="1394" w:type="pct"/>
          </w:tcPr>
          <w:p w:rsidR="001754ED" w:rsidRDefault="001754ED" w:rsidP="001754ED">
            <w:pPr>
              <w:pStyle w:val="Date"/>
            </w:pPr>
            <w:r>
              <w:t>2011-2013</w:t>
            </w:r>
          </w:p>
        </w:tc>
      </w:tr>
    </w:tbl>
    <w:p w:rsidR="00DA2869" w:rsidRDefault="00BA0151" w:rsidP="001754ED">
      <w:pPr>
        <w:pStyle w:val="Heading1"/>
        <w:spacing w:before="100" w:beforeAutospacing="1" w:after="0"/>
      </w:pPr>
      <w:r>
        <w:t>Experience</w:t>
      </w:r>
    </w:p>
    <w:p w:rsidR="00DA2869" w:rsidRDefault="00BA0151" w:rsidP="008F333F">
      <w:pPr>
        <w:pStyle w:val="Heading1"/>
        <w:spacing w:before="0" w:after="0"/>
      </w:pPr>
      <w:r>
        <w:t>Teaching Experience</w:t>
      </w:r>
    </w:p>
    <w:tbl>
      <w:tblPr>
        <w:tblStyle w:val="CVDetails"/>
        <w:tblW w:w="5000" w:type="pct"/>
        <w:tblLook w:val="04A0" w:firstRow="1" w:lastRow="0" w:firstColumn="1" w:lastColumn="0" w:noHBand="0" w:noVBand="1"/>
      </w:tblPr>
      <w:tblGrid>
        <w:gridCol w:w="6391"/>
        <w:gridCol w:w="359"/>
        <w:gridCol w:w="2610"/>
      </w:tblGrid>
      <w:tr w:rsidR="00DA2869">
        <w:sdt>
          <w:sdtPr>
            <w:id w:val="17159767"/>
            <w:placeholder>
              <w:docPart w:val="B1871A6E7780BA4F8D77282127D777D4"/>
            </w:placeholder>
          </w:sdtPr>
          <w:sdtContent>
            <w:tc>
              <w:tcPr>
                <w:tcW w:w="3414" w:type="pct"/>
              </w:tcPr>
              <w:p w:rsidR="009038F0" w:rsidRDefault="00034B4D" w:rsidP="009038F0">
                <w:pPr>
                  <w:pStyle w:val="ListBullet"/>
                </w:pPr>
                <w:r>
                  <w:t>Mar</w:t>
                </w:r>
                <w:r w:rsidR="009038F0">
                  <w:t xml:space="preserve">y Chapman School for the Deaf </w:t>
                </w:r>
              </w:p>
              <w:p w:rsidR="00DA2869" w:rsidRDefault="009038F0" w:rsidP="009038F0">
                <w:pPr>
                  <w:pStyle w:val="ListBullet"/>
                  <w:numPr>
                    <w:ilvl w:val="0"/>
                    <w:numId w:val="0"/>
                  </w:numPr>
                  <w:ind w:left="187"/>
                </w:pPr>
                <w:r>
                  <w:t xml:space="preserve">           Taught English, Dance and American Sign Language </w:t>
                </w:r>
                <w:r w:rsidR="009D67C7">
                  <w:t>to non     hearing or hearing impaired orphans and low income students in Yangon, Myanmar</w:t>
                </w:r>
              </w:p>
            </w:tc>
          </w:sdtContent>
        </w:sdt>
        <w:tc>
          <w:tcPr>
            <w:tcW w:w="192" w:type="pct"/>
          </w:tcPr>
          <w:p w:rsidR="00DA2869" w:rsidRDefault="00DA2869"/>
        </w:tc>
        <w:tc>
          <w:tcPr>
            <w:tcW w:w="1394" w:type="pct"/>
          </w:tcPr>
          <w:p w:rsidR="00DA2869" w:rsidRDefault="001754ED">
            <w:pPr>
              <w:pStyle w:val="Date"/>
            </w:pPr>
            <w:r>
              <w:t>2008-2013</w:t>
            </w:r>
          </w:p>
        </w:tc>
      </w:tr>
      <w:tr w:rsidR="00DA2869">
        <w:sdt>
          <w:sdtPr>
            <w:id w:val="17159680"/>
            <w:placeholder>
              <w:docPart w:val="ADDBC564E2CEB24F82465D547F4A5EF7"/>
            </w:placeholder>
          </w:sdtPr>
          <w:sdtContent>
            <w:tc>
              <w:tcPr>
                <w:tcW w:w="3414" w:type="pct"/>
              </w:tcPr>
              <w:p w:rsidR="009663BD" w:rsidRDefault="00034B4D" w:rsidP="009D67C7">
                <w:pPr>
                  <w:pStyle w:val="ListBullet"/>
                </w:pPr>
                <w:r>
                  <w:t xml:space="preserve">Teacher </w:t>
                </w:r>
                <w:proofErr w:type="spellStart"/>
                <w:r>
                  <w:t>Neila</w:t>
                </w:r>
                <w:proofErr w:type="spellEnd"/>
                <w:r>
                  <w:t xml:space="preserve"> English Preparatory School Yangon</w:t>
                </w:r>
              </w:p>
              <w:p w:rsidR="00DA2869" w:rsidRDefault="009663BD" w:rsidP="009663BD">
                <w:pPr>
                  <w:pStyle w:val="ListBullet"/>
                  <w:numPr>
                    <w:ilvl w:val="0"/>
                    <w:numId w:val="0"/>
                  </w:numPr>
                  <w:ind w:left="187"/>
                </w:pPr>
                <w:r>
                  <w:t xml:space="preserve">             Taught English, Creativity, and Philosophy with the purpose of making students more open-minded and with the ability to think for themselves despite the military dictatorship</w:t>
                </w:r>
              </w:p>
            </w:tc>
          </w:sdtContent>
        </w:sdt>
        <w:tc>
          <w:tcPr>
            <w:tcW w:w="192" w:type="pct"/>
          </w:tcPr>
          <w:p w:rsidR="009663BD" w:rsidRDefault="009663BD"/>
        </w:tc>
        <w:tc>
          <w:tcPr>
            <w:tcW w:w="1394" w:type="pct"/>
          </w:tcPr>
          <w:p w:rsidR="00DA2869" w:rsidRDefault="00DA2869">
            <w:pPr>
              <w:pStyle w:val="Date"/>
            </w:pPr>
          </w:p>
        </w:tc>
      </w:tr>
      <w:tr w:rsidR="00DA2869">
        <w:sdt>
          <w:sdtPr>
            <w:id w:val="17159681"/>
            <w:placeholder>
              <w:docPart w:val="7247EDDC245AA343B42C1D74C866B0AB"/>
            </w:placeholder>
          </w:sdtPr>
          <w:sdtContent>
            <w:tc>
              <w:tcPr>
                <w:tcW w:w="3414" w:type="pct"/>
              </w:tcPr>
              <w:p w:rsidR="008F333F" w:rsidRDefault="00034B4D" w:rsidP="00034B4D">
                <w:pPr>
                  <w:pStyle w:val="ListBullet"/>
                </w:pPr>
                <w:proofErr w:type="spellStart"/>
                <w:r>
                  <w:t>PyiLun</w:t>
                </w:r>
                <w:proofErr w:type="spellEnd"/>
                <w:r>
                  <w:t xml:space="preserve"> Orphanage for Children of AIDS- English Teacher, caretaker</w:t>
                </w:r>
              </w:p>
              <w:p w:rsidR="00DA2869" w:rsidRDefault="008F333F" w:rsidP="008F333F">
                <w:pPr>
                  <w:pStyle w:val="ListBullet"/>
                  <w:numPr>
                    <w:ilvl w:val="0"/>
                    <w:numId w:val="0"/>
                  </w:numPr>
                  <w:ind w:left="187"/>
                </w:pPr>
                <w:r>
                  <w:t xml:space="preserve">Taught English and administered medications to children who had been orphaned because AIDS and HIV. </w:t>
                </w:r>
              </w:p>
            </w:tc>
          </w:sdtContent>
        </w:sdt>
        <w:tc>
          <w:tcPr>
            <w:tcW w:w="192" w:type="pct"/>
          </w:tcPr>
          <w:p w:rsidR="00DA2869" w:rsidRDefault="00DA2869"/>
        </w:tc>
        <w:tc>
          <w:tcPr>
            <w:tcW w:w="1394" w:type="pct"/>
          </w:tcPr>
          <w:p w:rsidR="00DA2869" w:rsidRDefault="008F333F">
            <w:pPr>
              <w:pStyle w:val="Date"/>
            </w:pPr>
            <w:r>
              <w:t>2011-2013</w:t>
            </w:r>
          </w:p>
        </w:tc>
      </w:tr>
    </w:tbl>
    <w:p w:rsidR="00DA2869" w:rsidRDefault="00BA0151" w:rsidP="008F333F">
      <w:pPr>
        <w:pStyle w:val="Heading1"/>
        <w:spacing w:before="0" w:after="0"/>
      </w:pPr>
      <w:r>
        <w:t>Affiliations/Memberships</w:t>
      </w:r>
    </w:p>
    <w:tbl>
      <w:tblPr>
        <w:tblStyle w:val="CVDetails"/>
        <w:tblW w:w="5096" w:type="pct"/>
        <w:tblLook w:val="04A0" w:firstRow="1" w:lastRow="0" w:firstColumn="1" w:lastColumn="0" w:noHBand="0" w:noVBand="1"/>
      </w:tblPr>
      <w:tblGrid>
        <w:gridCol w:w="6514"/>
        <w:gridCol w:w="366"/>
        <w:gridCol w:w="2660"/>
      </w:tblGrid>
      <w:tr w:rsidR="00034B4D">
        <w:trPr>
          <w:trHeight w:val="302"/>
        </w:trPr>
        <w:sdt>
          <w:sdtPr>
            <w:id w:val="17159688"/>
            <w:placeholder>
              <w:docPart w:val="614EC1ADB669B448AB58527F31902A3B"/>
            </w:placeholder>
          </w:sdtPr>
          <w:sdtContent>
            <w:tc>
              <w:tcPr>
                <w:tcW w:w="3414" w:type="pct"/>
              </w:tcPr>
              <w:p w:rsidR="00034B4D" w:rsidRDefault="00034B4D" w:rsidP="008F333F">
                <w:pPr>
                  <w:pStyle w:val="ListBullet"/>
                  <w:spacing w:before="0" w:after="0"/>
                </w:pPr>
                <w:r>
                  <w:t>ASCE Member</w:t>
                </w:r>
              </w:p>
            </w:tc>
          </w:sdtContent>
        </w:sdt>
        <w:tc>
          <w:tcPr>
            <w:tcW w:w="192" w:type="pct"/>
          </w:tcPr>
          <w:p w:rsidR="00034B4D" w:rsidRDefault="00034B4D" w:rsidP="008F333F"/>
        </w:tc>
        <w:tc>
          <w:tcPr>
            <w:tcW w:w="1394" w:type="pct"/>
          </w:tcPr>
          <w:p w:rsidR="00034B4D" w:rsidRDefault="00034B4D" w:rsidP="008F333F">
            <w:pPr>
              <w:pStyle w:val="Date"/>
              <w:tabs>
                <w:tab w:val="left" w:pos="1883"/>
              </w:tabs>
              <w:spacing w:before="0" w:after="0"/>
              <w:jc w:val="left"/>
            </w:pPr>
            <w:r>
              <w:t xml:space="preserve">                         2014-Present</w:t>
            </w:r>
          </w:p>
        </w:tc>
      </w:tr>
      <w:tr w:rsidR="00DA2869">
        <w:trPr>
          <w:trHeight w:val="302"/>
        </w:trPr>
        <w:sdt>
          <w:sdtPr>
            <w:id w:val="17159686"/>
            <w:placeholder>
              <w:docPart w:val="91C27570D08C054E8B28820D49663783"/>
            </w:placeholder>
          </w:sdtPr>
          <w:sdtContent>
            <w:tc>
              <w:tcPr>
                <w:tcW w:w="3414" w:type="pct"/>
              </w:tcPr>
              <w:p w:rsidR="00DA2869" w:rsidRDefault="00034B4D" w:rsidP="008F333F">
                <w:pPr>
                  <w:pStyle w:val="ListBullet"/>
                  <w:spacing w:before="0" w:after="0"/>
                </w:pPr>
                <w:r>
                  <w:t>Rotary Club International Member</w:t>
                </w:r>
              </w:p>
            </w:tc>
          </w:sdtContent>
        </w:sdt>
        <w:tc>
          <w:tcPr>
            <w:tcW w:w="192" w:type="pct"/>
          </w:tcPr>
          <w:p w:rsidR="00DA2869" w:rsidRDefault="00DA2869" w:rsidP="008F333F"/>
        </w:tc>
        <w:tc>
          <w:tcPr>
            <w:tcW w:w="1394" w:type="pct"/>
          </w:tcPr>
          <w:p w:rsidR="00DA2869" w:rsidRDefault="00034B4D" w:rsidP="008F333F">
            <w:pPr>
              <w:pStyle w:val="Date"/>
              <w:spacing w:before="0" w:after="0"/>
            </w:pPr>
            <w:r>
              <w:t xml:space="preserve">2015-Present </w:t>
            </w:r>
          </w:p>
        </w:tc>
      </w:tr>
      <w:tr w:rsidR="00DA2869">
        <w:trPr>
          <w:trHeight w:val="538"/>
        </w:trPr>
        <w:sdt>
          <w:sdtPr>
            <w:id w:val="17159687"/>
            <w:placeholder>
              <w:docPart w:val="B8717CC6EE1F2D4CBEC533B4F89C0D23"/>
            </w:placeholder>
          </w:sdtPr>
          <w:sdtContent>
            <w:tc>
              <w:tcPr>
                <w:tcW w:w="3414" w:type="pct"/>
              </w:tcPr>
              <w:p w:rsidR="00DA2869" w:rsidRDefault="00034B4D" w:rsidP="008F333F">
                <w:pPr>
                  <w:pStyle w:val="ListBullet"/>
                  <w:spacing w:before="0" w:after="0"/>
                </w:pPr>
                <w:r>
                  <w:t>Southeast Asian Schools Association of Clubs and Sports- Cross Country Captain and Coordinator</w:t>
                </w:r>
              </w:p>
            </w:tc>
          </w:sdtContent>
        </w:sdt>
        <w:tc>
          <w:tcPr>
            <w:tcW w:w="192" w:type="pct"/>
          </w:tcPr>
          <w:p w:rsidR="00DA2869" w:rsidRDefault="00DA2869" w:rsidP="008F333F"/>
        </w:tc>
        <w:tc>
          <w:tcPr>
            <w:tcW w:w="1394" w:type="pct"/>
          </w:tcPr>
          <w:p w:rsidR="00DA2869" w:rsidRDefault="00034B4D" w:rsidP="008F333F">
            <w:pPr>
              <w:pStyle w:val="Date"/>
              <w:spacing w:before="0" w:after="0"/>
            </w:pPr>
            <w:r>
              <w:t>2011-2013</w:t>
            </w:r>
          </w:p>
        </w:tc>
      </w:tr>
    </w:tbl>
    <w:p w:rsidR="00DA2869" w:rsidRDefault="00BA0151" w:rsidP="008F333F">
      <w:pPr>
        <w:pStyle w:val="Heading1"/>
        <w:spacing w:before="0" w:after="0" w:line="360" w:lineRule="auto"/>
        <w:ind w:left="0"/>
      </w:pPr>
      <w:r>
        <w:t>Interests</w:t>
      </w:r>
    </w:p>
    <w:sdt>
      <w:sdtPr>
        <w:id w:val="17159752"/>
        <w:placeholder>
          <w:docPart w:val="651D7BAE3CF9EA45B0450F134CC25400"/>
        </w:placeholder>
      </w:sdtPr>
      <w:sdtContent>
        <w:p w:rsidR="00350DD7" w:rsidRDefault="00350DD7" w:rsidP="008F333F">
          <w:pPr>
            <w:pStyle w:val="ListBullet2"/>
            <w:spacing w:before="0" w:after="0"/>
          </w:pPr>
          <w:r>
            <w:t>Sustainability</w:t>
          </w:r>
          <w:r w:rsidR="00F01C70">
            <w:t>,</w:t>
          </w:r>
          <w:r>
            <w:t xml:space="preserve"> especially with regard to developing countries and tropical environments</w:t>
          </w:r>
        </w:p>
        <w:p w:rsidR="00DA2869" w:rsidRDefault="00350DD7" w:rsidP="008F333F">
          <w:pPr>
            <w:pStyle w:val="ListBullet2"/>
            <w:spacing w:before="0" w:after="0"/>
          </w:pPr>
          <w:r>
            <w:lastRenderedPageBreak/>
            <w:t xml:space="preserve">Mechanical and Civil Engineering </w:t>
          </w:r>
        </w:p>
      </w:sdtContent>
    </w:sdt>
    <w:p w:rsidR="00350DD7" w:rsidRDefault="00350DD7" w:rsidP="008F333F">
      <w:pPr>
        <w:pStyle w:val="Heading1"/>
        <w:spacing w:before="0" w:after="0" w:line="360" w:lineRule="auto"/>
        <w:ind w:left="0"/>
      </w:pPr>
      <w:r>
        <w:t xml:space="preserve">Skills </w:t>
      </w:r>
    </w:p>
    <w:p w:rsidR="00350DD7" w:rsidRPr="00350DD7" w:rsidRDefault="00226073" w:rsidP="008F333F">
      <w:pPr>
        <w:pStyle w:val="BodyText"/>
        <w:spacing w:after="0"/>
      </w:pPr>
      <w:r>
        <w:t xml:space="preserve">Proficient in </w:t>
      </w:r>
      <w:r w:rsidR="00350DD7">
        <w:t xml:space="preserve">Revit, </w:t>
      </w:r>
      <w:proofErr w:type="spellStart"/>
      <w:r w:rsidR="00350DD7">
        <w:t>Autocad</w:t>
      </w:r>
      <w:proofErr w:type="spellEnd"/>
      <w:r w:rsidR="00350DD7">
        <w:t xml:space="preserve"> and ArcGIS  </w:t>
      </w:r>
    </w:p>
    <w:p w:rsidR="00350DD7" w:rsidRPr="00350DD7" w:rsidRDefault="00350DD7" w:rsidP="008F333F">
      <w:pPr>
        <w:pStyle w:val="BodyText"/>
        <w:spacing w:after="0"/>
      </w:pPr>
      <w:r>
        <w:t xml:space="preserve">Fluent in Burmese, English, </w:t>
      </w:r>
      <w:r w:rsidR="00F01C70">
        <w:t xml:space="preserve">and </w:t>
      </w:r>
      <w:r>
        <w:t xml:space="preserve">BSL </w:t>
      </w:r>
    </w:p>
    <w:p w:rsidR="00DA2869" w:rsidRDefault="00DA2869" w:rsidP="008F333F">
      <w:bookmarkStart w:id="0" w:name="_GoBack"/>
      <w:bookmarkEnd w:id="0"/>
    </w:p>
    <w:sectPr w:rsidR="00DA2869" w:rsidSect="00DA2869">
      <w:headerReference w:type="default" r:id="rId8"/>
      <w:headerReference w:type="first" r:id="rId9"/>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33F" w:rsidRDefault="008F333F">
      <w:pPr>
        <w:spacing w:line="240" w:lineRule="auto"/>
      </w:pPr>
      <w:r>
        <w:separator/>
      </w:r>
    </w:p>
  </w:endnote>
  <w:endnote w:type="continuationSeparator" w:id="0">
    <w:p w:rsidR="008F333F" w:rsidRDefault="008F3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33F" w:rsidRDefault="008F333F">
      <w:pPr>
        <w:spacing w:line="240" w:lineRule="auto"/>
      </w:pPr>
      <w:r>
        <w:separator/>
      </w:r>
    </w:p>
  </w:footnote>
  <w:footnote w:type="continuationSeparator" w:id="0">
    <w:p w:rsidR="008F333F" w:rsidRDefault="008F33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33F" w:rsidRDefault="008F333F">
    <w:pPr>
      <w:pStyle w:val="Header"/>
    </w:pPr>
    <w:r>
      <w:t xml:space="preserve">Page </w:t>
    </w:r>
    <w:r>
      <w:fldChar w:fldCharType="begin"/>
    </w:r>
    <w:r>
      <w:instrText xml:space="preserve"> page </w:instrText>
    </w:r>
    <w:r>
      <w:fldChar w:fldCharType="separate"/>
    </w:r>
    <w:r w:rsidR="00937703">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33F" w:rsidRDefault="008F333F">
    <w:pPr>
      <w:pStyle w:val="Title"/>
    </w:pPr>
    <w:r>
      <w:t>Alice Ross</w:t>
    </w:r>
  </w:p>
  <w:p w:rsidR="008F333F" w:rsidRDefault="008F333F" w:rsidP="001754ED">
    <w:pPr>
      <w:pStyle w:val="ContactDetails"/>
      <w:spacing w:before="0" w:after="0"/>
      <w:ind w:right="0"/>
    </w:pPr>
    <w:r>
      <w:t xml:space="preserve">101 Johnson Street </w:t>
    </w:r>
  </w:p>
  <w:p w:rsidR="008F333F" w:rsidRDefault="008F333F" w:rsidP="001754ED">
    <w:pPr>
      <w:pStyle w:val="ContactDetails"/>
      <w:spacing w:before="0" w:after="0"/>
      <w:ind w:right="0"/>
    </w:pPr>
    <w:r>
      <w:t>Brooklyn, NY 11201</w:t>
    </w:r>
  </w:p>
  <w:p w:rsidR="008F333F" w:rsidRDefault="008F333F" w:rsidP="001754ED">
    <w:pPr>
      <w:pStyle w:val="ContactDetails"/>
      <w:spacing w:before="0" w:after="0"/>
      <w:ind w:right="0"/>
    </w:pPr>
    <w:r>
      <w:t>551.404.2225</w:t>
    </w:r>
  </w:p>
  <w:p w:rsidR="008F333F" w:rsidRDefault="008F333F" w:rsidP="001754ED">
    <w:pPr>
      <w:pStyle w:val="ContactDetails"/>
      <w:spacing w:before="0" w:after="0"/>
      <w:ind w:right="0"/>
    </w:pPr>
    <w:r>
      <w:t>ar4064@nyu.edu</w:t>
    </w:r>
  </w:p>
  <w:p w:rsidR="008F333F" w:rsidRDefault="008F333F">
    <w:pPr>
      <w:pStyle w:val="ContactDetail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E6E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9E246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30F1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46CA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8CCA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BA06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ED9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5EC53F4"/>
    <w:lvl w:ilvl="0">
      <w:start w:val="1"/>
      <w:numFmt w:val="decimal"/>
      <w:pStyle w:val="ListNumber"/>
      <w:lvlText w:val="%1."/>
      <w:lvlJc w:val="left"/>
      <w:pPr>
        <w:tabs>
          <w:tab w:val="num" w:pos="360"/>
        </w:tabs>
        <w:ind w:left="360" w:hanging="360"/>
      </w:pPr>
    </w:lvl>
  </w:abstractNum>
  <w:abstractNum w:abstractNumId="8">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6445"/>
    <w:rsid w:val="00034B4D"/>
    <w:rsid w:val="00086445"/>
    <w:rsid w:val="001754ED"/>
    <w:rsid w:val="00226073"/>
    <w:rsid w:val="00296AFA"/>
    <w:rsid w:val="002B644D"/>
    <w:rsid w:val="003352BC"/>
    <w:rsid w:val="00350DD7"/>
    <w:rsid w:val="0037140A"/>
    <w:rsid w:val="004E362B"/>
    <w:rsid w:val="005E6632"/>
    <w:rsid w:val="005F6C79"/>
    <w:rsid w:val="0063606D"/>
    <w:rsid w:val="00651D1A"/>
    <w:rsid w:val="007C4B02"/>
    <w:rsid w:val="008F333F"/>
    <w:rsid w:val="009038F0"/>
    <w:rsid w:val="00937703"/>
    <w:rsid w:val="009663BD"/>
    <w:rsid w:val="009D67C7"/>
    <w:rsid w:val="00BA0151"/>
    <w:rsid w:val="00C847E6"/>
    <w:rsid w:val="00DA2869"/>
    <w:rsid w:val="00ED2676"/>
    <w:rsid w:val="00F01C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semiHidden/>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semiHidden/>
    <w:unhideWhenUsed/>
    <w:rsid w:val="00DA2869"/>
    <w:pPr>
      <w:spacing w:after="120"/>
    </w:pPr>
  </w:style>
  <w:style w:type="character" w:customStyle="1" w:styleId="BodyTextChar">
    <w:name w:val="Body Text Char"/>
    <w:basedOn w:val="DefaultParagraphFont"/>
    <w:link w:val="BodyText"/>
    <w:semiHidden/>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semiHidden/>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character" w:styleId="CommentReference">
    <w:name w:val="annotation reference"/>
    <w:basedOn w:val="DefaultParagraphFont"/>
    <w:uiPriority w:val="99"/>
    <w:semiHidden/>
    <w:unhideWhenUsed/>
    <w:rsid w:val="00ED267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semiHidden/>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semiHidden/>
    <w:unhideWhenUsed/>
    <w:rsid w:val="00DA2869"/>
    <w:pPr>
      <w:spacing w:after="120"/>
    </w:pPr>
  </w:style>
  <w:style w:type="character" w:customStyle="1" w:styleId="BodyTextChar">
    <w:name w:val="Body Text Char"/>
    <w:basedOn w:val="DefaultParagraphFont"/>
    <w:link w:val="BodyText"/>
    <w:semiHidden/>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semiHidden/>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character" w:styleId="CommentReference">
    <w:name w:val="annotation reference"/>
    <w:basedOn w:val="DefaultParagraphFont"/>
    <w:uiPriority w:val="99"/>
    <w:semiHidden/>
    <w:unhideWhenUsed/>
    <w:rsid w:val="00ED26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Vita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871A6E7780BA4F8D77282127D777D4"/>
        <w:category>
          <w:name w:val="General"/>
          <w:gallery w:val="placeholder"/>
        </w:category>
        <w:types>
          <w:type w:val="bbPlcHdr"/>
        </w:types>
        <w:behaviors>
          <w:behavior w:val="content"/>
        </w:behaviors>
        <w:guid w:val="{D4F62D0C-6A26-F44B-AEBB-EAF2634C7ABE}"/>
      </w:docPartPr>
      <w:docPartBody>
        <w:p w:rsidR="00AF06E2" w:rsidRDefault="00AF06E2">
          <w:pPr>
            <w:pStyle w:val="B1871A6E7780BA4F8D77282127D777D4"/>
          </w:pPr>
          <w:r>
            <w:t>Duis massa sapien, luctus sed, eleifend quis, semper a, ante.</w:t>
          </w:r>
        </w:p>
      </w:docPartBody>
    </w:docPart>
    <w:docPart>
      <w:docPartPr>
        <w:name w:val="ADDBC564E2CEB24F82465D547F4A5EF7"/>
        <w:category>
          <w:name w:val="General"/>
          <w:gallery w:val="placeholder"/>
        </w:category>
        <w:types>
          <w:type w:val="bbPlcHdr"/>
        </w:types>
        <w:behaviors>
          <w:behavior w:val="content"/>
        </w:behaviors>
        <w:guid w:val="{63B036D4-A07F-D04D-BAF1-D9DA9B293328}"/>
      </w:docPartPr>
      <w:docPartBody>
        <w:p w:rsidR="00AF06E2" w:rsidRDefault="00AF06E2">
          <w:pPr>
            <w:pStyle w:val="ADDBC564E2CEB24F82465D547F4A5EF7"/>
          </w:pPr>
          <w:r>
            <w:t xml:space="preserve">Etiam cursus suscipit enim. Nulla facilisi. </w:t>
          </w:r>
        </w:p>
      </w:docPartBody>
    </w:docPart>
    <w:docPart>
      <w:docPartPr>
        <w:name w:val="7247EDDC245AA343B42C1D74C866B0AB"/>
        <w:category>
          <w:name w:val="General"/>
          <w:gallery w:val="placeholder"/>
        </w:category>
        <w:types>
          <w:type w:val="bbPlcHdr"/>
        </w:types>
        <w:behaviors>
          <w:behavior w:val="content"/>
        </w:behaviors>
        <w:guid w:val="{D597B809-E2DE-3B48-955F-43DF294B523E}"/>
      </w:docPartPr>
      <w:docPartBody>
        <w:p w:rsidR="00AF06E2" w:rsidRDefault="00AF06E2">
          <w:pPr>
            <w:pStyle w:val="7247EDDC245AA343B42C1D74C866B0AB"/>
          </w:pPr>
          <w:r>
            <w:t>Integer eleifend diam eu diam. Nam hendrerit. Nunc id nisi.</w:t>
          </w:r>
        </w:p>
      </w:docPartBody>
    </w:docPart>
    <w:docPart>
      <w:docPartPr>
        <w:name w:val="91C27570D08C054E8B28820D49663783"/>
        <w:category>
          <w:name w:val="General"/>
          <w:gallery w:val="placeholder"/>
        </w:category>
        <w:types>
          <w:type w:val="bbPlcHdr"/>
        </w:types>
        <w:behaviors>
          <w:behavior w:val="content"/>
        </w:behaviors>
        <w:guid w:val="{FBD1173F-79FC-7347-89CD-D2AFCDFDEA08}"/>
      </w:docPartPr>
      <w:docPartBody>
        <w:p w:rsidR="00AF06E2" w:rsidRDefault="00AF06E2">
          <w:pPr>
            <w:pStyle w:val="91C27570D08C054E8B28820D49663783"/>
          </w:pPr>
          <w:r>
            <w:t xml:space="preserve">Etiam cursus suscipit enim. Nulla facilisi. </w:t>
          </w:r>
        </w:p>
      </w:docPartBody>
    </w:docPart>
    <w:docPart>
      <w:docPartPr>
        <w:name w:val="B8717CC6EE1F2D4CBEC533B4F89C0D23"/>
        <w:category>
          <w:name w:val="General"/>
          <w:gallery w:val="placeholder"/>
        </w:category>
        <w:types>
          <w:type w:val="bbPlcHdr"/>
        </w:types>
        <w:behaviors>
          <w:behavior w:val="content"/>
        </w:behaviors>
        <w:guid w:val="{FD515BA6-45E2-3748-96B6-93DD2B969EF4}"/>
      </w:docPartPr>
      <w:docPartBody>
        <w:p w:rsidR="00AF06E2" w:rsidRDefault="00AF06E2">
          <w:pPr>
            <w:pStyle w:val="B8717CC6EE1F2D4CBEC533B4F89C0D23"/>
          </w:pPr>
          <w:r>
            <w:t>Integer eleifend diam eu diam. Nam hendrerit. Nunc id nisi.</w:t>
          </w:r>
        </w:p>
      </w:docPartBody>
    </w:docPart>
    <w:docPart>
      <w:docPartPr>
        <w:name w:val="651D7BAE3CF9EA45B0450F134CC25400"/>
        <w:category>
          <w:name w:val="General"/>
          <w:gallery w:val="placeholder"/>
        </w:category>
        <w:types>
          <w:type w:val="bbPlcHdr"/>
        </w:types>
        <w:behaviors>
          <w:behavior w:val="content"/>
        </w:behaviors>
        <w:guid w:val="{252F9DC8-57D5-234B-9DDA-1D0591E214B8}"/>
      </w:docPartPr>
      <w:docPartBody>
        <w:p w:rsidR="00AF06E2" w:rsidRDefault="00AF06E2">
          <w:pPr>
            <w:pStyle w:val="ListBullet2"/>
          </w:pPr>
          <w:r>
            <w:t>Pellentesque condimentum est et elit. Cras adipiscing scelerisque sem. Sed facilisis. Nullam ac mauris. Donec a neque. Nulla facilisi. Cras et justo.</w:t>
          </w:r>
        </w:p>
        <w:p w:rsidR="00AF06E2" w:rsidRDefault="00AF06E2">
          <w:pPr>
            <w:pStyle w:val="ListBullet2"/>
          </w:pPr>
          <w:r>
            <w:t>Etiam egestas, urna egestas commodo pellentesque, nisl urna ullamcorper enim, vitae tristique dolor purus sed lectus.</w:t>
          </w:r>
        </w:p>
        <w:p w:rsidR="00AF06E2" w:rsidRDefault="00AF06E2">
          <w:pPr>
            <w:pStyle w:val="ListBullet2"/>
          </w:pPr>
          <w:r>
            <w:t>Mauris commodo feugiat lacus. Integer facilisis justo eu turpis. Suspendisse a lorem quis arcu facilisis interdum.</w:t>
          </w:r>
        </w:p>
        <w:p w:rsidR="00AF06E2" w:rsidRDefault="00AF06E2">
          <w:pPr>
            <w:pStyle w:val="651D7BAE3CF9EA45B0450F134CC25400"/>
          </w:pPr>
          <w:r>
            <w:t>Cras ornare ipsum nec augue. Proin pharetra. Nunc gravida eros eget felis.</w:t>
          </w:r>
        </w:p>
      </w:docPartBody>
    </w:docPart>
    <w:docPart>
      <w:docPartPr>
        <w:name w:val="614EC1ADB669B448AB58527F31902A3B"/>
        <w:category>
          <w:name w:val="General"/>
          <w:gallery w:val="placeholder"/>
        </w:category>
        <w:types>
          <w:type w:val="bbPlcHdr"/>
        </w:types>
        <w:behaviors>
          <w:behavior w:val="content"/>
        </w:behaviors>
        <w:guid w:val="{96B474C4-FBEB-1147-ADC8-DDBB5DE70E81}"/>
      </w:docPartPr>
      <w:docPartBody>
        <w:p w:rsidR="00AF06E2" w:rsidRDefault="00AF06E2" w:rsidP="00AF06E2">
          <w:pPr>
            <w:pStyle w:val="614EC1ADB669B448AB58527F31902A3B"/>
          </w:pPr>
          <w:r>
            <w:t>Donec dapibus enim sollicitudin nulla. Curabitur sed neque. Pellentesque placerat consequat pede.</w:t>
          </w:r>
        </w:p>
      </w:docPartBody>
    </w:docPart>
    <w:docPart>
      <w:docPartPr>
        <w:name w:val="3DFC2118BD18F2429F1A6FB9B1BC176E"/>
        <w:category>
          <w:name w:val="General"/>
          <w:gallery w:val="placeholder"/>
        </w:category>
        <w:types>
          <w:type w:val="bbPlcHdr"/>
        </w:types>
        <w:behaviors>
          <w:behavior w:val="content"/>
        </w:behaviors>
        <w:guid w:val="{0EEE30ED-850B-1D49-A00B-8EDE9EA6F1A6}"/>
      </w:docPartPr>
      <w:docPartBody>
        <w:p w:rsidR="00A6290F" w:rsidRDefault="00A6290F" w:rsidP="00A6290F">
          <w:pPr>
            <w:pStyle w:val="3DFC2118BD18F2429F1A6FB9B1BC176E"/>
          </w:pPr>
          <w:r>
            <w:t>Integer eleifend diam eu diam. Nam hendrerit. Nunc id nisi.</w:t>
          </w:r>
        </w:p>
      </w:docPartBody>
    </w:docPart>
    <w:docPart>
      <w:docPartPr>
        <w:name w:val="342CB44C64F0A04996A94EA3A10337A1"/>
        <w:category>
          <w:name w:val="General"/>
          <w:gallery w:val="placeholder"/>
        </w:category>
        <w:types>
          <w:type w:val="bbPlcHdr"/>
        </w:types>
        <w:behaviors>
          <w:behavior w:val="content"/>
        </w:behaviors>
        <w:guid w:val="{5EC96B7C-5F6B-D64E-8106-DDE5F2C20C93}"/>
      </w:docPartPr>
      <w:docPartBody>
        <w:p w:rsidR="00A6290F" w:rsidRDefault="00A6290F" w:rsidP="00A6290F">
          <w:pPr>
            <w:pStyle w:val="342CB44C64F0A04996A94EA3A10337A1"/>
          </w:pPr>
          <w:r>
            <w:t>Duis massa sapien, luctus sed, eleifend quis, semper a, ante.</w:t>
          </w:r>
        </w:p>
      </w:docPartBody>
    </w:docPart>
    <w:docPart>
      <w:docPartPr>
        <w:name w:val="BD934900928ABE4A8750B289D83B8DFA"/>
        <w:category>
          <w:name w:val="General"/>
          <w:gallery w:val="placeholder"/>
        </w:category>
        <w:types>
          <w:type w:val="bbPlcHdr"/>
        </w:types>
        <w:behaviors>
          <w:behavior w:val="content"/>
        </w:behaviors>
        <w:guid w:val="{6B583B16-16E4-C148-A8F1-1933964291F3}"/>
      </w:docPartPr>
      <w:docPartBody>
        <w:p w:rsidR="00A6290F" w:rsidRDefault="00A6290F" w:rsidP="00A6290F">
          <w:pPr>
            <w:pStyle w:val="BD934900928ABE4A8750B289D83B8DFA"/>
          </w:pPr>
          <w:r>
            <w:t>Donec dapibus enim sollicitudin nulla.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F06E2"/>
    <w:rsid w:val="004446D6"/>
    <w:rsid w:val="00A6290F"/>
    <w:rsid w:val="00AF06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0E97D64BCCC40B0AEAAB4469B8A91">
    <w:name w:val="2520E97D64BCCC40B0AEAAB4469B8A91"/>
    <w:rsid w:val="004446D6"/>
  </w:style>
  <w:style w:type="paragraph" w:customStyle="1" w:styleId="4843EADE68C0654598A9A9124B13D266">
    <w:name w:val="4843EADE68C0654598A9A9124B13D266"/>
    <w:rsid w:val="004446D6"/>
  </w:style>
  <w:style w:type="paragraph" w:customStyle="1" w:styleId="ABF969A9807FA945A9543A3F4A8EFEC1">
    <w:name w:val="ABF969A9807FA945A9543A3F4A8EFEC1"/>
    <w:rsid w:val="004446D6"/>
  </w:style>
  <w:style w:type="paragraph" w:customStyle="1" w:styleId="48A305A19B0C1F46A111A2186270ECBE">
    <w:name w:val="48A305A19B0C1F46A111A2186270ECBE"/>
    <w:rsid w:val="004446D6"/>
  </w:style>
  <w:style w:type="paragraph" w:customStyle="1" w:styleId="AE15FE13EB8B66459C7E9E5F25EB1E9E">
    <w:name w:val="AE15FE13EB8B66459C7E9E5F25EB1E9E"/>
    <w:rsid w:val="004446D6"/>
  </w:style>
  <w:style w:type="paragraph" w:customStyle="1" w:styleId="375B5F4827322549AC1D830A4E32F69B">
    <w:name w:val="375B5F4827322549AC1D830A4E32F69B"/>
    <w:rsid w:val="004446D6"/>
  </w:style>
  <w:style w:type="paragraph" w:customStyle="1" w:styleId="069FF3104614EE4389C64428C1E258F9">
    <w:name w:val="069FF3104614EE4389C64428C1E258F9"/>
    <w:rsid w:val="004446D6"/>
  </w:style>
  <w:style w:type="paragraph" w:customStyle="1" w:styleId="46BC743262AD474C85EE876E767817CC">
    <w:name w:val="46BC743262AD474C85EE876E767817CC"/>
    <w:rsid w:val="004446D6"/>
  </w:style>
  <w:style w:type="paragraph" w:customStyle="1" w:styleId="DCA513D92F568442B7A71DE981438CD5">
    <w:name w:val="DCA513D92F568442B7A71DE981438CD5"/>
    <w:rsid w:val="004446D6"/>
  </w:style>
  <w:style w:type="paragraph" w:customStyle="1" w:styleId="A2DD22C71824C84FB3C2D891561CF0B9">
    <w:name w:val="A2DD22C71824C84FB3C2D891561CF0B9"/>
    <w:rsid w:val="004446D6"/>
  </w:style>
  <w:style w:type="paragraph" w:customStyle="1" w:styleId="6445D68FA3CC48439572ADBF5423385A">
    <w:name w:val="6445D68FA3CC48439572ADBF5423385A"/>
    <w:rsid w:val="004446D6"/>
  </w:style>
  <w:style w:type="paragraph" w:customStyle="1" w:styleId="2E7084FC72CBD948A6F6117172DCE70F">
    <w:name w:val="2E7084FC72CBD948A6F6117172DCE70F"/>
    <w:rsid w:val="004446D6"/>
  </w:style>
  <w:style w:type="paragraph" w:customStyle="1" w:styleId="B1871A6E7780BA4F8D77282127D777D4">
    <w:name w:val="B1871A6E7780BA4F8D77282127D777D4"/>
    <w:rsid w:val="004446D6"/>
  </w:style>
  <w:style w:type="paragraph" w:customStyle="1" w:styleId="ADDBC564E2CEB24F82465D547F4A5EF7">
    <w:name w:val="ADDBC564E2CEB24F82465D547F4A5EF7"/>
    <w:rsid w:val="004446D6"/>
  </w:style>
  <w:style w:type="paragraph" w:customStyle="1" w:styleId="7247EDDC245AA343B42C1D74C866B0AB">
    <w:name w:val="7247EDDC245AA343B42C1D74C866B0AB"/>
    <w:rsid w:val="004446D6"/>
  </w:style>
  <w:style w:type="paragraph" w:customStyle="1" w:styleId="E7EF2182765F98468ADFC31256610AF7">
    <w:name w:val="E7EF2182765F98468ADFC31256610AF7"/>
    <w:rsid w:val="004446D6"/>
  </w:style>
  <w:style w:type="paragraph" w:customStyle="1" w:styleId="2C523CDD75BE674AABD2C98DE1D29602">
    <w:name w:val="2C523CDD75BE674AABD2C98DE1D29602"/>
    <w:rsid w:val="004446D6"/>
  </w:style>
  <w:style w:type="paragraph" w:customStyle="1" w:styleId="F314A92E9D63FE4DB4F798B78A2EC034">
    <w:name w:val="F314A92E9D63FE4DB4F798B78A2EC034"/>
    <w:rsid w:val="004446D6"/>
  </w:style>
  <w:style w:type="paragraph" w:customStyle="1" w:styleId="40E7338D1C754E4D9826AA7D16754BF1">
    <w:name w:val="40E7338D1C754E4D9826AA7D16754BF1"/>
    <w:rsid w:val="004446D6"/>
  </w:style>
  <w:style w:type="paragraph" w:customStyle="1" w:styleId="91C27570D08C054E8B28820D49663783">
    <w:name w:val="91C27570D08C054E8B28820D49663783"/>
    <w:rsid w:val="004446D6"/>
  </w:style>
  <w:style w:type="paragraph" w:customStyle="1" w:styleId="B8717CC6EE1F2D4CBEC533B4F89C0D23">
    <w:name w:val="B8717CC6EE1F2D4CBEC533B4F89C0D23"/>
    <w:rsid w:val="004446D6"/>
  </w:style>
  <w:style w:type="paragraph" w:customStyle="1" w:styleId="D48CE68BD4CB49478B987AF63142F7B1">
    <w:name w:val="D48CE68BD4CB49478B987AF63142F7B1"/>
    <w:rsid w:val="004446D6"/>
  </w:style>
  <w:style w:type="paragraph" w:styleId="ListBullet">
    <w:name w:val="List Bullet"/>
    <w:basedOn w:val="Normal"/>
    <w:rsid w:val="004446D6"/>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rsid w:val="004446D6"/>
    <w:pPr>
      <w:spacing w:after="220"/>
    </w:pPr>
  </w:style>
  <w:style w:type="paragraph" w:customStyle="1" w:styleId="651D7BAE3CF9EA45B0450F134CC25400">
    <w:name w:val="651D7BAE3CF9EA45B0450F134CC25400"/>
    <w:rsid w:val="004446D6"/>
  </w:style>
  <w:style w:type="paragraph" w:customStyle="1" w:styleId="0306FEB147EB5F498FD081119EABA7B6">
    <w:name w:val="0306FEB147EB5F498FD081119EABA7B6"/>
    <w:rsid w:val="004446D6"/>
  </w:style>
  <w:style w:type="paragraph" w:customStyle="1" w:styleId="614EC1ADB669B448AB58527F31902A3B">
    <w:name w:val="614EC1ADB669B448AB58527F31902A3B"/>
    <w:rsid w:val="00AF06E2"/>
  </w:style>
  <w:style w:type="paragraph" w:customStyle="1" w:styleId="F93895B1531FE2428A989A56300EFB3A">
    <w:name w:val="F93895B1531FE2428A989A56300EFB3A"/>
    <w:rsid w:val="00AF06E2"/>
  </w:style>
  <w:style w:type="paragraph" w:customStyle="1" w:styleId="EC9C563BE55E654CB1B771AEA00FF2E1">
    <w:name w:val="EC9C563BE55E654CB1B771AEA00FF2E1"/>
    <w:rsid w:val="00AF06E2"/>
  </w:style>
  <w:style w:type="paragraph" w:customStyle="1" w:styleId="1DA165B027A8DA46BD7454D92A489658">
    <w:name w:val="1DA165B027A8DA46BD7454D92A489658"/>
    <w:rsid w:val="00AF06E2"/>
  </w:style>
  <w:style w:type="paragraph" w:customStyle="1" w:styleId="1BBCCBD1FDC2DE4DB4A126FA6AC0333B">
    <w:name w:val="1BBCCBD1FDC2DE4DB4A126FA6AC0333B"/>
    <w:rsid w:val="00A6290F"/>
  </w:style>
  <w:style w:type="paragraph" w:customStyle="1" w:styleId="072F05FABDC1F54F9632B2CA3F9F1151">
    <w:name w:val="072F05FABDC1F54F9632B2CA3F9F1151"/>
    <w:rsid w:val="00A6290F"/>
  </w:style>
  <w:style w:type="paragraph" w:customStyle="1" w:styleId="F7D0D9BD4CF30149BEF4826EF18B8C88">
    <w:name w:val="F7D0D9BD4CF30149BEF4826EF18B8C88"/>
    <w:rsid w:val="00A6290F"/>
  </w:style>
  <w:style w:type="paragraph" w:customStyle="1" w:styleId="3DFC2118BD18F2429F1A6FB9B1BC176E">
    <w:name w:val="3DFC2118BD18F2429F1A6FB9B1BC176E"/>
    <w:rsid w:val="00A6290F"/>
  </w:style>
  <w:style w:type="paragraph" w:customStyle="1" w:styleId="342CB44C64F0A04996A94EA3A10337A1">
    <w:name w:val="342CB44C64F0A04996A94EA3A10337A1"/>
    <w:rsid w:val="00A6290F"/>
  </w:style>
  <w:style w:type="paragraph" w:customStyle="1" w:styleId="BD934900928ABE4A8750B289D83B8DFA">
    <w:name w:val="BD934900928ABE4A8750B289D83B8DFA"/>
    <w:rsid w:val="00A6290F"/>
  </w:style>
  <w:style w:type="paragraph" w:customStyle="1" w:styleId="7750578B287D4B4DBB5C481FCC8347D3">
    <w:name w:val="7750578B287D4B4DBB5C481FCC8347D3"/>
    <w:rsid w:val="00A6290F"/>
  </w:style>
  <w:style w:type="paragraph" w:customStyle="1" w:styleId="42CAB2FF8B03F043B9DCCB101EEC43D5">
    <w:name w:val="42CAB2FF8B03F043B9DCCB101EEC43D5"/>
    <w:rsid w:val="00A6290F"/>
  </w:style>
  <w:style w:type="paragraph" w:customStyle="1" w:styleId="7C78B1DB0F2A254B9D28578E32DCAD98">
    <w:name w:val="7C78B1DB0F2A254B9D28578E32DCAD98"/>
    <w:rsid w:val="00A629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Vitae.dotx</Template>
  <TotalTime>0</TotalTime>
  <Pages>2</Pages>
  <Words>286</Words>
  <Characters>1632</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1915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Win</dc:creator>
  <cp:keywords/>
  <dc:description/>
  <cp:lastModifiedBy>Brandon Win</cp:lastModifiedBy>
  <cp:revision>2</cp:revision>
  <dcterms:created xsi:type="dcterms:W3CDTF">2015-08-12T20:57:00Z</dcterms:created>
  <dcterms:modified xsi:type="dcterms:W3CDTF">2015-08-12T20:57:00Z</dcterms:modified>
  <cp:category/>
</cp:coreProperties>
</file>